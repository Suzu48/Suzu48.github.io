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433BD085" w14:textId="77777777" w:rsidTr="001B420B">
        <w:trPr>
          <w:trHeight w:val="281"/>
        </w:trPr>
        <w:tc>
          <w:tcPr>
            <w:tcW w:w="1413" w:type="dxa"/>
          </w:tcPr>
          <w:p w14:paraId="359B931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2C659C5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512A783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65519C15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06DDB8E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030A751F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3BA483A5" w14:textId="77777777" w:rsidTr="001B420B">
        <w:tc>
          <w:tcPr>
            <w:tcW w:w="1413" w:type="dxa"/>
          </w:tcPr>
          <w:p w14:paraId="68BB693D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78C141B7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</w:t>
            </w:r>
            <w:r w:rsidR="00AC4314">
              <w:rPr>
                <w:rFonts w:ascii="Meiryo UI" w:eastAsia="Meiryo UI" w:hAnsi="Meiryo UI" w:hint="eastAsia"/>
              </w:rPr>
              <w:t>3</w:t>
            </w:r>
          </w:p>
        </w:tc>
        <w:tc>
          <w:tcPr>
            <w:tcW w:w="1302" w:type="dxa"/>
          </w:tcPr>
          <w:p w14:paraId="290313A6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1</w:t>
            </w:r>
          </w:p>
        </w:tc>
        <w:tc>
          <w:tcPr>
            <w:tcW w:w="817" w:type="dxa"/>
          </w:tcPr>
          <w:p w14:paraId="76159F0B" w14:textId="269EB6B9" w:rsidR="001B420B" w:rsidRPr="00F40E66" w:rsidRDefault="00360E42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B</w:t>
            </w:r>
          </w:p>
        </w:tc>
        <w:tc>
          <w:tcPr>
            <w:tcW w:w="2551" w:type="dxa"/>
          </w:tcPr>
          <w:p w14:paraId="36835DBC" w14:textId="740C4140" w:rsidR="001B420B" w:rsidRPr="00F40E66" w:rsidRDefault="007F322F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0122006</w:t>
            </w:r>
          </w:p>
        </w:tc>
        <w:tc>
          <w:tcPr>
            <w:tcW w:w="3657" w:type="dxa"/>
          </w:tcPr>
          <w:p w14:paraId="68AFCEFC" w14:textId="6A586FD0" w:rsidR="001B420B" w:rsidRPr="00F40E66" w:rsidRDefault="007F322F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五十嵐鈴</w:t>
            </w:r>
          </w:p>
        </w:tc>
      </w:tr>
    </w:tbl>
    <w:p w14:paraId="315B3293" w14:textId="77777777" w:rsidR="00F40E66" w:rsidRPr="003C1CB1" w:rsidRDefault="00F40E66">
      <w:pPr>
        <w:rPr>
          <w:rFonts w:ascii="Meiryo UI" w:eastAsia="Meiryo UI" w:hAnsi="Meiryo UI"/>
        </w:rPr>
      </w:pPr>
      <w:r w:rsidRPr="003C1CB1">
        <w:rPr>
          <w:rFonts w:ascii="Meiryo UI" w:eastAsia="Meiryo UI" w:hAnsi="Meiryo UI" w:hint="eastAsia"/>
        </w:rPr>
        <w:t>レポートは最大4ページ以内とします。</w:t>
      </w:r>
      <w:r w:rsidR="003C1CB1" w:rsidRPr="003C1CB1">
        <w:rPr>
          <w:rFonts w:ascii="Meiryo UI" w:eastAsia="Meiryo UI" w:hAnsi="Meiryo UI" w:hint="eastAsia"/>
        </w:rPr>
        <w:t>ページ数や文字数よりも、わかりやすく書けているかどうかが、点数アップの</w:t>
      </w:r>
      <w:r w:rsidR="003C1CB1">
        <w:rPr>
          <w:rFonts w:ascii="Meiryo UI" w:eastAsia="Meiryo UI" w:hAnsi="Meiryo UI" w:hint="eastAsia"/>
        </w:rPr>
        <w:t>分かれ目です。</w:t>
      </w:r>
    </w:p>
    <w:p w14:paraId="12AFFEE2" w14:textId="77777777" w:rsidR="003C1CB1" w:rsidRPr="00F40E66" w:rsidRDefault="003C1CB1">
      <w:pPr>
        <w:rPr>
          <w:rFonts w:ascii="Meiryo UI" w:eastAsia="Meiryo UI" w:hAnsi="Meiryo UI"/>
          <w:sz w:val="22"/>
          <w:szCs w:val="24"/>
        </w:rPr>
      </w:pPr>
    </w:p>
    <w:p w14:paraId="04D1D08A" w14:textId="77777777" w:rsidR="008E699E" w:rsidRPr="008E699E" w:rsidRDefault="00F40E66" w:rsidP="008E699E">
      <w:pPr>
        <w:pStyle w:val="a4"/>
        <w:numPr>
          <w:ilvl w:val="0"/>
          <w:numId w:val="2"/>
        </w:numPr>
        <w:rPr>
          <w:rFonts w:ascii="Meiryo UI" w:eastAsia="Meiryo UI" w:hAnsi="Meiryo UI"/>
          <w:szCs w:val="21"/>
        </w:rPr>
      </w:pPr>
      <w:r w:rsidRPr="008E699E">
        <w:rPr>
          <w:rFonts w:ascii="Meiryo UI" w:eastAsia="Meiryo UI" w:hAnsi="Meiryo UI" w:hint="eastAsia"/>
          <w:szCs w:val="21"/>
        </w:rPr>
        <w:t>演習(1)で作成した</w:t>
      </w:r>
      <w:proofErr w:type="spellStart"/>
      <w:r w:rsidRPr="008E699E">
        <w:rPr>
          <w:rFonts w:ascii="Meiryo UI" w:eastAsia="Meiryo UI" w:hAnsi="Meiryo UI" w:hint="eastAsia"/>
          <w:szCs w:val="21"/>
        </w:rPr>
        <w:t>Github</w:t>
      </w:r>
      <w:proofErr w:type="spellEnd"/>
      <w:r w:rsidRPr="008E699E">
        <w:rPr>
          <w:rFonts w:ascii="Meiryo UI" w:eastAsia="Meiryo UI" w:hAnsi="Meiryo UI" w:hint="eastAsia"/>
          <w:szCs w:val="21"/>
        </w:rPr>
        <w:t xml:space="preserve"> プライベートリポジトリに教員を招待してください。招待したプライベートリポジトリの設定画面の画面ショットをレポートに添付してください。</w:t>
      </w:r>
      <w:r w:rsidR="008E699E" w:rsidRPr="008E699E">
        <w:rPr>
          <w:rFonts w:ascii="Meiryo UI" w:eastAsia="Meiryo UI" w:hAnsi="Meiryo UI"/>
          <w:szCs w:val="21"/>
        </w:rPr>
        <w:tab/>
      </w:r>
      <w:r w:rsidR="008E699E" w:rsidRPr="008E699E">
        <w:rPr>
          <w:rFonts w:ascii="Meiryo UI" w:eastAsia="Meiryo UI" w:hAnsi="Meiryo UI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Aクラスの方 &gt;&gt; 堀川：</w:t>
      </w:r>
      <w:proofErr w:type="spellStart"/>
      <w:r w:rsidR="008E699E" w:rsidRPr="00666E53">
        <w:rPr>
          <w:rFonts w:ascii="Meiryo UI" w:eastAsia="Meiryo UI" w:hAnsi="Meiryo UI" w:cs="ＭＳ Ｐゴシック" w:hint="eastAsia"/>
          <w:b/>
          <w:bCs/>
          <w:kern w:val="0"/>
          <w:szCs w:val="21"/>
        </w:rPr>
        <w:t>ke</w:t>
      </w:r>
      <w:r w:rsidR="000A1C5A" w:rsidRPr="00666E53">
        <w:rPr>
          <w:rFonts w:ascii="Meiryo UI" w:eastAsia="Meiryo UI" w:hAnsi="Meiryo UI" w:cs="ＭＳ Ｐゴシック"/>
          <w:b/>
          <w:bCs/>
          <w:kern w:val="0"/>
          <w:szCs w:val="21"/>
        </w:rPr>
        <w:t>yt</w:t>
      </w:r>
      <w:r w:rsidR="008E699E" w:rsidRPr="00666E53">
        <w:rPr>
          <w:rFonts w:ascii="Meiryo UI" w:eastAsia="Meiryo UI" w:hAnsi="Meiryo UI" w:cs="ＭＳ Ｐゴシック" w:hint="eastAsia"/>
          <w:b/>
          <w:bCs/>
          <w:kern w:val="0"/>
          <w:szCs w:val="21"/>
        </w:rPr>
        <w:t>rive</w:t>
      </w:r>
      <w:proofErr w:type="spellEnd"/>
      <w:r w:rsidR="008E699E" w:rsidRPr="008E699E">
        <w:rPr>
          <w:rFonts w:ascii="Meiryo UI" w:eastAsia="Meiryo UI" w:hAnsi="Meiryo UI" w:cs="ＭＳ Ｐゴシック"/>
          <w:kern w:val="0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 xml:space="preserve">Bクラスの方 &gt;&gt; 西川(浩) : </w:t>
      </w:r>
      <w:r w:rsidR="008E699E" w:rsidRPr="00666E53">
        <w:rPr>
          <w:rFonts w:ascii="Meiryo UI" w:eastAsia="Meiryo UI" w:hAnsi="Meiryo UI" w:cs="ＭＳ Ｐゴシック" w:hint="eastAsia"/>
          <w:b/>
          <w:bCs/>
          <w:kern w:val="0"/>
          <w:szCs w:val="21"/>
        </w:rPr>
        <w:t>nishikawa904</w:t>
      </w:r>
    </w:p>
    <w:p w14:paraId="0039E699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4850325B" w14:textId="15FA7778" w:rsidR="003C1CB1" w:rsidRDefault="00DE311A" w:rsidP="003C1CB1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44C5FDA1" wp14:editId="18D846D3">
            <wp:extent cx="6645910" cy="4333240"/>
            <wp:effectExtent l="0" t="0" r="0" b="0"/>
            <wp:docPr id="1354167449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67449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B2F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4037F1D2" w14:textId="77777777" w:rsidR="003C1CB1" w:rsidRPr="003C1CB1" w:rsidRDefault="003C1CB1" w:rsidP="003C1CB1">
      <w:pPr>
        <w:pStyle w:val="a4"/>
        <w:numPr>
          <w:ilvl w:val="0"/>
          <w:numId w:val="2"/>
        </w:numPr>
        <w:rPr>
          <w:rFonts w:ascii="Meiryo UI" w:eastAsia="Meiryo UI" w:hAnsi="Meiryo UI"/>
        </w:rPr>
      </w:pPr>
      <w:proofErr w:type="spellStart"/>
      <w:r w:rsidRPr="003C1CB1">
        <w:rPr>
          <w:rFonts w:ascii="Meiryo UI" w:eastAsia="Meiryo UI" w:hAnsi="Meiryo UI" w:hint="eastAsia"/>
        </w:rPr>
        <w:t>Github</w:t>
      </w:r>
      <w:proofErr w:type="spellEnd"/>
      <w:r w:rsidRPr="003C1CB1">
        <w:rPr>
          <w:rFonts w:ascii="Meiryo UI" w:eastAsia="Meiryo UI" w:hAnsi="Meiryo UI" w:hint="eastAsia"/>
        </w:rPr>
        <w:t xml:space="preserve"> Pagesの機能を使って、自分用のホームページを作ってください。作った</w:t>
      </w:r>
      <w:r>
        <w:rPr>
          <w:rFonts w:ascii="Meiryo UI" w:eastAsia="Meiryo UI" w:hAnsi="Meiryo UI" w:hint="eastAsia"/>
        </w:rPr>
        <w:t>ホームページについて画面ショット含めてレポートとして報告</w:t>
      </w:r>
      <w:r w:rsidRPr="003C1CB1">
        <w:rPr>
          <w:rFonts w:ascii="Meiryo UI" w:eastAsia="Meiryo UI" w:hAnsi="Meiryo UI" w:hint="eastAsia"/>
        </w:rPr>
        <w:t>してください。</w:t>
      </w:r>
      <w:r w:rsidR="00AC4314">
        <w:rPr>
          <w:rFonts w:ascii="Meiryo UI" w:eastAsia="Meiryo UI" w:hAnsi="Meiryo UI" w:hint="eastAsia"/>
        </w:rPr>
        <w:t>(</w:t>
      </w:r>
      <w:r w:rsidR="00AC4314">
        <w:rPr>
          <w:rFonts w:ascii="Meiryo UI" w:eastAsia="Meiryo UI" w:hAnsi="Meiryo UI"/>
        </w:rPr>
        <w:t>CSS</w:t>
      </w:r>
      <w:r w:rsidR="00AC4314">
        <w:rPr>
          <w:rFonts w:ascii="Meiryo UI" w:eastAsia="Meiryo UI" w:hAnsi="Meiryo UI" w:hint="eastAsia"/>
        </w:rPr>
        <w:t>や画像等があると、評価が高まります。法にしたがわない場合は減点対象になる。</w:t>
      </w:r>
    </w:p>
    <w:p w14:paraId="3D44E486" w14:textId="77777777" w:rsidR="00F40E66" w:rsidRDefault="00F40E66"/>
    <w:p w14:paraId="3DA4978C" w14:textId="12BFB075" w:rsidR="00677B50" w:rsidRDefault="00677B50">
      <w:r>
        <w:rPr>
          <w:rFonts w:hint="eastAsia"/>
        </w:rPr>
        <w:t>ホームページURL</w:t>
      </w:r>
      <w:r w:rsidR="00650C50">
        <w:rPr>
          <w:rFonts w:hint="eastAsia"/>
        </w:rPr>
        <w:t>：</w:t>
      </w:r>
      <w:hyperlink r:id="rId9" w:history="1">
        <w:r w:rsidR="00650C50" w:rsidRPr="00F3376A">
          <w:rPr>
            <w:rStyle w:val="a9"/>
          </w:rPr>
          <w:t>https://suzu48.github.io/</w:t>
        </w:r>
      </w:hyperlink>
    </w:p>
    <w:p w14:paraId="238A47DB" w14:textId="77777777" w:rsidR="00650C50" w:rsidRDefault="00650C50"/>
    <w:p w14:paraId="59B736B9" w14:textId="0B150142" w:rsidR="002E2B4C" w:rsidRDefault="002E2B4C" w:rsidP="002E2B4C">
      <w:pPr>
        <w:jc w:val="right"/>
      </w:pPr>
      <w:r>
        <w:rPr>
          <w:rFonts w:hint="eastAsia"/>
          <w:noProof/>
        </w:rPr>
        <w:lastRenderedPageBreak/>
        <w:drawing>
          <wp:inline distT="0" distB="0" distL="0" distR="0" wp14:anchorId="3B4FF80E" wp14:editId="1A1E9BA6">
            <wp:extent cx="6645910" cy="4333240"/>
            <wp:effectExtent l="0" t="0" r="0" b="0"/>
            <wp:docPr id="1259250602" name="図 1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0602" name="図 1" descr="グラフィカル ユーザー インターフェイス, Web サイト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＞HPスクリーンショット</w:t>
      </w:r>
    </w:p>
    <w:p w14:paraId="4170A960" w14:textId="77777777" w:rsidR="002E2B4C" w:rsidRDefault="002E2B4C" w:rsidP="0060536C">
      <w:pPr>
        <w:jc w:val="left"/>
      </w:pPr>
    </w:p>
    <w:p w14:paraId="05DBBA93" w14:textId="324E1B8B" w:rsidR="0060536C" w:rsidRPr="002E2B4C" w:rsidRDefault="0060536C" w:rsidP="0060536C">
      <w:pPr>
        <w:jc w:val="left"/>
      </w:pPr>
      <w:r>
        <w:rPr>
          <w:rFonts w:hint="eastAsia"/>
        </w:rPr>
        <w:t>自分のこと（名前、誕生日、</w:t>
      </w:r>
      <w:r w:rsidR="00C40031">
        <w:rPr>
          <w:rFonts w:hint="eastAsia"/>
        </w:rPr>
        <w:t>在籍校、趣味</w:t>
      </w:r>
      <w:r>
        <w:rPr>
          <w:rFonts w:hint="eastAsia"/>
        </w:rPr>
        <w:t>）</w:t>
      </w:r>
      <w:r w:rsidR="00C40031">
        <w:rPr>
          <w:rFonts w:hint="eastAsia"/>
        </w:rPr>
        <w:t>と、音楽を聞くことが好きなので、好きなアーティストと曲を</w:t>
      </w:r>
      <w:r w:rsidR="004F29EE">
        <w:rPr>
          <w:rFonts w:hint="eastAsia"/>
        </w:rPr>
        <w:t>表記しました。</w:t>
      </w:r>
    </w:p>
    <w:sectPr w:rsidR="0060536C" w:rsidRPr="002E2B4C" w:rsidSect="001B420B">
      <w:footerReference w:type="default" r:id="rId11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6B88E" w14:textId="77777777" w:rsidR="009A0913" w:rsidRDefault="009A0913" w:rsidP="001B420B">
      <w:r>
        <w:separator/>
      </w:r>
    </w:p>
  </w:endnote>
  <w:endnote w:type="continuationSeparator" w:id="0">
    <w:p w14:paraId="76B5AAC0" w14:textId="77777777" w:rsidR="009A0913" w:rsidRDefault="009A0913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087B54AF" w14:textId="77777777">
      <w:trPr>
        <w:jc w:val="right"/>
      </w:trPr>
      <w:tc>
        <w:tcPr>
          <w:tcW w:w="4795" w:type="dxa"/>
          <w:vAlign w:val="center"/>
        </w:tcPr>
        <w:p w14:paraId="76B82AD0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124F54F7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7E6C85F4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A86FE" w14:textId="77777777" w:rsidR="009A0913" w:rsidRDefault="009A0913" w:rsidP="001B420B">
      <w:r>
        <w:rPr>
          <w:rFonts w:hint="eastAsia"/>
        </w:rPr>
        <w:separator/>
      </w:r>
    </w:p>
  </w:footnote>
  <w:footnote w:type="continuationSeparator" w:id="0">
    <w:p w14:paraId="1ECFD01B" w14:textId="77777777" w:rsidR="009A0913" w:rsidRDefault="009A0913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8438767">
    <w:abstractNumId w:val="1"/>
    <w:lvlOverride w:ilvl="0">
      <w:startOverride w:val="1"/>
    </w:lvlOverride>
  </w:num>
  <w:num w:numId="2" w16cid:durableId="37290372">
    <w:abstractNumId w:val="0"/>
  </w:num>
  <w:num w:numId="3" w16cid:durableId="971793664">
    <w:abstractNumId w:val="3"/>
  </w:num>
  <w:num w:numId="4" w16cid:durableId="1429542816">
    <w:abstractNumId w:val="4"/>
  </w:num>
  <w:num w:numId="5" w16cid:durableId="85164371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42"/>
    <w:rsid w:val="000A1C5A"/>
    <w:rsid w:val="000C0CF3"/>
    <w:rsid w:val="001B420B"/>
    <w:rsid w:val="00270BEE"/>
    <w:rsid w:val="002E2B4C"/>
    <w:rsid w:val="00360E42"/>
    <w:rsid w:val="003C1CB1"/>
    <w:rsid w:val="00496051"/>
    <w:rsid w:val="004F29EE"/>
    <w:rsid w:val="0060536C"/>
    <w:rsid w:val="00650C50"/>
    <w:rsid w:val="00666E53"/>
    <w:rsid w:val="00677B50"/>
    <w:rsid w:val="007E0449"/>
    <w:rsid w:val="007F322F"/>
    <w:rsid w:val="008E699E"/>
    <w:rsid w:val="008F76DE"/>
    <w:rsid w:val="00940B95"/>
    <w:rsid w:val="00976970"/>
    <w:rsid w:val="009A0913"/>
    <w:rsid w:val="00A80170"/>
    <w:rsid w:val="00AC4314"/>
    <w:rsid w:val="00C40031"/>
    <w:rsid w:val="00DA7EB1"/>
    <w:rsid w:val="00DE311A"/>
    <w:rsid w:val="00F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09F728"/>
  <w15:chartTrackingRefBased/>
  <w15:docId w15:val="{13B93C15-5023-E441-9C10-79DE8846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character" w:styleId="a9">
    <w:name w:val="Hyperlink"/>
    <w:basedOn w:val="a0"/>
    <w:uiPriority w:val="99"/>
    <w:unhideWhenUsed/>
    <w:rsid w:val="00650C5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50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uzu48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n/Library/CloudStorage/OneDrive-&#38283;&#24535;&#23554;&#38272;&#32887;&#22823;&#23398;/&#35506;&#38988;/2-4/API&#23455;&#32722;/API&#23455;&#32722;&#12524;&#12507;&#12442;&#12540;&#12488;(1)_&#12486;&#12531;&#12501;&#12442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API実習レポート(1)_テンプレート.dotx</Template>
  <TotalTime>11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五十嵐 鈴　igarashi rin</dc:creator>
  <cp:keywords/>
  <dc:description/>
  <cp:lastModifiedBy>五十嵐 鈴　igarashi rin</cp:lastModifiedBy>
  <cp:revision>11</cp:revision>
  <cp:lastPrinted>2023-12-14T05:05:00Z</cp:lastPrinted>
  <dcterms:created xsi:type="dcterms:W3CDTF">2023-11-21T05:23:00Z</dcterms:created>
  <dcterms:modified xsi:type="dcterms:W3CDTF">2023-12-14T05:05:00Z</dcterms:modified>
</cp:coreProperties>
</file>